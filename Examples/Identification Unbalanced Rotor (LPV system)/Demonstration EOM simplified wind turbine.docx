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A35B" w14:textId="6A424EA7" w:rsidR="00EE6DBA" w:rsidRDefault="00EE6DBA" w:rsidP="006D56F4">
      <w:pPr>
        <w:rPr>
          <w:rFonts w:eastAsiaTheme="minorEastAsia"/>
        </w:rPr>
      </w:pPr>
      <w:r>
        <w:rPr>
          <w:rFonts w:eastAsiaTheme="minorEastAsia"/>
        </w:rPr>
        <w:t xml:space="preserve">Position of the </w:t>
      </w:r>
      <w:proofErr w:type="spellStart"/>
      <w:r>
        <w:rPr>
          <w:rFonts w:eastAsiaTheme="minorEastAsia"/>
        </w:rPr>
        <w:t>mass</w:t>
      </w:r>
      <w:proofErr w:type="spellEnd"/>
    </w:p>
    <w:p w14:paraId="49C9D03E" w14:textId="68B3CE06" w:rsidR="00C027E8" w:rsidRPr="00EE6DBA" w:rsidRDefault="00EE6DBA" w:rsidP="006D56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=x+l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526C4035" w14:textId="37E85FE6" w:rsidR="00EE6DBA" w:rsidRPr="006D56F4" w:rsidRDefault="00EE6DBA" w:rsidP="00EE6D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499163FD" w14:textId="07FE230D" w:rsidR="00EE6DBA" w:rsidRDefault="00EE6DBA" w:rsidP="006D56F4">
      <w:pPr>
        <w:rPr>
          <w:rFonts w:eastAsiaTheme="minorEastAsia"/>
        </w:rPr>
      </w:pPr>
      <w:proofErr w:type="spellStart"/>
      <w:r>
        <w:rPr>
          <w:rFonts w:eastAsiaTheme="minorEastAsia"/>
        </w:rPr>
        <w:t>Velocity</w:t>
      </w:r>
      <w:proofErr w:type="spellEnd"/>
      <w:r>
        <w:rPr>
          <w:rFonts w:eastAsiaTheme="minorEastAsia"/>
        </w:rPr>
        <w:t xml:space="preserve"> of the </w:t>
      </w:r>
      <w:proofErr w:type="spellStart"/>
      <w:r>
        <w:rPr>
          <w:rFonts w:eastAsiaTheme="minorEastAsia"/>
        </w:rPr>
        <w:t>mass</w:t>
      </w:r>
      <w:proofErr w:type="spellEnd"/>
    </w:p>
    <w:p w14:paraId="5979C135" w14:textId="7627E20C" w:rsidR="00EE6DBA" w:rsidRPr="00EE6DBA" w:rsidRDefault="00EE6DBA" w:rsidP="00EE6D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2EF605EA" w14:textId="334C7AFA" w:rsidR="00EE6DBA" w:rsidRPr="006D56F4" w:rsidRDefault="00EE6DBA" w:rsidP="00EE6D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39A3BC40" w14:textId="44E36DCD" w:rsidR="00EE6DBA" w:rsidRDefault="00EE6DBA" w:rsidP="006D56F4">
      <w:pPr>
        <w:rPr>
          <w:rFonts w:eastAsiaTheme="minorEastAsia"/>
        </w:rPr>
      </w:pPr>
      <w:proofErr w:type="spellStart"/>
      <w:r>
        <w:rPr>
          <w:rFonts w:eastAsiaTheme="minorEastAsia"/>
        </w:rPr>
        <w:t>Kinetic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energy</w:t>
      </w:r>
      <w:proofErr w:type="spellEnd"/>
    </w:p>
    <w:p w14:paraId="44AD9632" w14:textId="688E6192" w:rsidR="00EE6DBA" w:rsidRPr="00EE6DBA" w:rsidRDefault="00EE6DBA" w:rsidP="006D56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ψ+θ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ψ+θ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87B2C68" w14:textId="3D18D0D6" w:rsidR="00EE6DBA" w:rsidRDefault="00EE6DBA" w:rsidP="006D56F4">
      <w:pPr>
        <w:rPr>
          <w:rFonts w:eastAsiaTheme="minorEastAsia"/>
        </w:rPr>
      </w:pPr>
      <w:r>
        <w:rPr>
          <w:rFonts w:eastAsiaTheme="minorEastAsia"/>
        </w:rPr>
        <w:t xml:space="preserve">Potential </w:t>
      </w:r>
      <w:proofErr w:type="spellStart"/>
      <w:r>
        <w:rPr>
          <w:rFonts w:eastAsiaTheme="minorEastAsia"/>
        </w:rPr>
        <w:t>energy</w:t>
      </w:r>
      <w:proofErr w:type="spellEnd"/>
    </w:p>
    <w:p w14:paraId="1E705FAB" w14:textId="2158764A" w:rsidR="00EE6DBA" w:rsidRPr="00EE6DBA" w:rsidRDefault="00EE6DBA" w:rsidP="006D56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035BAF" w14:textId="478423AF" w:rsidR="00EE6DBA" w:rsidRDefault="00EE6DBA" w:rsidP="006D56F4">
      <w:pPr>
        <w:rPr>
          <w:rFonts w:eastAsiaTheme="minorEastAsia"/>
        </w:rPr>
      </w:pPr>
      <w:r>
        <w:rPr>
          <w:rFonts w:eastAsiaTheme="minorEastAsia"/>
        </w:rPr>
        <w:t>Lagrangian</w:t>
      </w:r>
    </w:p>
    <w:p w14:paraId="08893873" w14:textId="03BBB437" w:rsidR="00EE6DBA" w:rsidRPr="00EE6DBA" w:rsidRDefault="00EE6DBA" w:rsidP="006D56F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m:rPr>
              <m:aln/>
            </m:rPr>
            <w:rPr>
              <w:rFonts w:ascii="Cambria Math" w:eastAsiaTheme="minorEastAsia" w:hAnsi="Cambria Math"/>
            </w:rPr>
            <m:t>=T-V</m:t>
          </m:r>
          <m:r>
            <w:rPr>
              <w:rFonts w:eastAsiaTheme="minorEastAsia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ψ+θ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ψ+θ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5624EE37" w14:textId="77777777" w:rsidR="00EE6DBA" w:rsidRDefault="00EE6DBA" w:rsidP="006D56F4">
      <w:pPr>
        <w:rPr>
          <w:rFonts w:eastAsiaTheme="minorEastAsia"/>
          <w:sz w:val="18"/>
          <w:szCs w:val="18"/>
        </w:rPr>
      </w:pPr>
    </w:p>
    <w:p w14:paraId="0E5027CE" w14:textId="380AB9C1" w:rsidR="00EE6DBA" w:rsidRPr="004F61F6" w:rsidRDefault="00EE6DBA" w:rsidP="006D56F4">
      <w:pPr>
        <w:rPr>
          <w:rFonts w:eastAsiaTheme="minorEastAsia"/>
        </w:rPr>
      </w:pPr>
      <w:r w:rsidRPr="004F61F6">
        <w:rPr>
          <w:rFonts w:eastAsiaTheme="minorEastAsia"/>
        </w:rPr>
        <w:t xml:space="preserve">Derivative </w:t>
      </w:r>
      <w:proofErr w:type="spellStart"/>
      <w:r w:rsidRPr="004F61F6">
        <w:rPr>
          <w:rFonts w:eastAsiaTheme="minorEastAsia"/>
        </w:rPr>
        <w:t>calculation</w:t>
      </w:r>
      <w:proofErr w:type="spellEnd"/>
    </w:p>
    <w:p w14:paraId="3E0221BE" w14:textId="14710A18" w:rsidR="004F61F6" w:rsidRPr="004F61F6" w:rsidRDefault="004F61F6" w:rsidP="006D56F4">
      <w:pPr>
        <w:rPr>
          <w:rFonts w:eastAsiaTheme="minorEastAsia"/>
        </w:rPr>
      </w:pPr>
      <w:r w:rsidRPr="004F61F6">
        <w:rPr>
          <w:rFonts w:eastAsiaTheme="minorEastAsia"/>
        </w:rPr>
        <w:t xml:space="preserve">w.r.t. </w:t>
      </w:r>
      <m:oMath>
        <m:r>
          <w:rPr>
            <w:rFonts w:ascii="Cambria Math" w:eastAsiaTheme="minorEastAsia" w:hAnsi="Cambria Math"/>
          </w:rPr>
          <m:t>x</m:t>
        </m:r>
      </m:oMath>
    </w:p>
    <w:p w14:paraId="4D34CD87" w14:textId="584F134A" w:rsidR="004F61F6" w:rsidRPr="00EE6DBA" w:rsidRDefault="00EE6DBA" w:rsidP="004F61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5C6315D8" w14:textId="2BB5C441" w:rsidR="00EE6DBA" w:rsidRPr="004F61F6" w:rsidRDefault="004F61F6" w:rsidP="006D56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5A078E72" w14:textId="0BC3100B" w:rsidR="004F61F6" w:rsidRPr="00624B27" w:rsidRDefault="004F61F6" w:rsidP="006D56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32C7E2E8" w14:textId="4CFF692B" w:rsidR="00624B27" w:rsidRDefault="00624B27" w:rsidP="006D56F4">
      <w:pPr>
        <w:rPr>
          <w:rFonts w:eastAsiaTheme="minorEastAsia"/>
        </w:rPr>
      </w:pPr>
      <w:r>
        <w:rPr>
          <w:rFonts w:eastAsiaTheme="minorEastAsia"/>
        </w:rPr>
        <w:t xml:space="preserve">EOM for </w:t>
      </w:r>
      <m:oMath>
        <m:r>
          <w:rPr>
            <w:rFonts w:ascii="Cambria Math" w:eastAsiaTheme="minorEastAsia" w:hAnsi="Cambria Math"/>
          </w:rPr>
          <m:t>x</m:t>
        </m:r>
      </m:oMath>
    </w:p>
    <w:p w14:paraId="2B14A7BF" w14:textId="1FF447F5" w:rsidR="00624B27" w:rsidRPr="004F61F6" w:rsidRDefault="00624B27" w:rsidP="006D56F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x=0</m:t>
          </m:r>
        </m:oMath>
      </m:oMathPara>
    </w:p>
    <w:p w14:paraId="73622ED5" w14:textId="0868E53A" w:rsidR="004F61F6" w:rsidRPr="004F61F6" w:rsidRDefault="004F61F6" w:rsidP="004F61F6">
      <w:pPr>
        <w:rPr>
          <w:rFonts w:eastAsiaTheme="minorEastAsia"/>
        </w:rPr>
      </w:pPr>
      <w:r w:rsidRPr="004F61F6">
        <w:rPr>
          <w:rFonts w:eastAsiaTheme="minorEastAsia"/>
        </w:rPr>
        <w:t xml:space="preserve">w.r.t. </w:t>
      </w:r>
      <m:oMath>
        <m:r>
          <w:rPr>
            <w:rFonts w:ascii="Cambria Math" w:eastAsiaTheme="minorEastAsia" w:hAnsi="Cambria Math"/>
          </w:rPr>
          <m:t>y</m:t>
        </m:r>
      </m:oMath>
    </w:p>
    <w:p w14:paraId="0F2D3669" w14:textId="02D6B890" w:rsidR="004F61F6" w:rsidRPr="004F61F6" w:rsidRDefault="004F61F6" w:rsidP="004F61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548D0561" w14:textId="3FA5F3F4" w:rsidR="004F61F6" w:rsidRPr="004F61F6" w:rsidRDefault="004F61F6" w:rsidP="004F61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337C0DF1" w14:textId="7C4CEBD8" w:rsidR="004F61F6" w:rsidRPr="00624B27" w:rsidRDefault="004F61F6" w:rsidP="004F61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</m:oMath>
      </m:oMathPara>
    </w:p>
    <w:p w14:paraId="3F244662" w14:textId="4CF2D301" w:rsidR="00624B27" w:rsidRPr="00624B27" w:rsidRDefault="00624B27" w:rsidP="004F61F6">
      <w:pPr>
        <w:rPr>
          <w:rFonts w:eastAsiaTheme="minorEastAsia"/>
        </w:rPr>
      </w:pPr>
      <w:r>
        <w:rPr>
          <w:rFonts w:eastAsiaTheme="minorEastAsia"/>
        </w:rPr>
        <w:t xml:space="preserve">EOM for </w:t>
      </w:r>
      <m:oMath>
        <m:r>
          <w:rPr>
            <w:rFonts w:ascii="Cambria Math" w:eastAsiaTheme="minorEastAsia" w:hAnsi="Cambria Math"/>
          </w:rPr>
          <m:t>y</m:t>
        </m:r>
      </m:oMath>
    </w:p>
    <w:p w14:paraId="032FAC5F" w14:textId="63F95A19" w:rsidR="00624B27" w:rsidRPr="00624B27" w:rsidRDefault="00624B27" w:rsidP="004F61F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y=0</m:t>
          </m:r>
        </m:oMath>
      </m:oMathPara>
    </w:p>
    <w:p w14:paraId="0B3D9560" w14:textId="403F33B3" w:rsidR="004F61F6" w:rsidRPr="004F61F6" w:rsidRDefault="004F61F6" w:rsidP="004F61F6">
      <w:pPr>
        <w:rPr>
          <w:rFonts w:eastAsiaTheme="minorEastAsia"/>
        </w:rPr>
      </w:pPr>
      <w:r w:rsidRPr="004F61F6">
        <w:rPr>
          <w:rFonts w:eastAsiaTheme="minorEastAsia"/>
        </w:rPr>
        <w:t xml:space="preserve">w.r.t. </w:t>
      </w:r>
      <m:oMath>
        <m:r>
          <w:rPr>
            <w:rFonts w:ascii="Cambria Math" w:eastAsiaTheme="minorEastAsia" w:hAnsi="Cambria Math"/>
          </w:rPr>
          <m:t>θ</m:t>
        </m:r>
      </m:oMath>
    </w:p>
    <w:p w14:paraId="6B6429EC" w14:textId="3DC4E16F" w:rsidR="00635C8A" w:rsidRPr="004F61F6" w:rsidRDefault="004F61F6" w:rsidP="00635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417C03FD" w14:textId="7D288CD4" w:rsidR="00624B27" w:rsidRPr="00635C8A" w:rsidRDefault="00635C8A" w:rsidP="00624B2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+m</m:t>
              </m:r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0A64A33A" w14:textId="453D290A" w:rsidR="00B14026" w:rsidRPr="00B14026" w:rsidRDefault="00624B27" w:rsidP="006D56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</m:oMath>
      </m:oMathPara>
    </w:p>
    <w:p w14:paraId="2C203645" w14:textId="223FC0D7" w:rsidR="00B14026" w:rsidRDefault="00B14026" w:rsidP="006D56F4">
      <w:pPr>
        <w:rPr>
          <w:rFonts w:eastAsiaTheme="minorEastAsia"/>
        </w:rPr>
      </w:pPr>
      <w:r>
        <w:rPr>
          <w:rFonts w:eastAsiaTheme="minorEastAsia"/>
        </w:rPr>
        <w:t xml:space="preserve">EOM for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103F005F" w14:textId="1E0E6096" w:rsidR="00B14026" w:rsidRPr="00B14026" w:rsidRDefault="00B14026" w:rsidP="006D56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2C1F550" w14:textId="77777777" w:rsidR="00B14026" w:rsidRDefault="00B14026" w:rsidP="006D56F4">
      <w:pPr>
        <w:rPr>
          <w:rFonts w:eastAsiaTheme="minorEastAsia"/>
        </w:rPr>
      </w:pPr>
    </w:p>
    <w:p w14:paraId="1A6B38D8" w14:textId="726A8C80" w:rsidR="005A75BA" w:rsidRPr="004F61F6" w:rsidRDefault="005A75BA" w:rsidP="005A75BA">
      <w:pPr>
        <w:rPr>
          <w:rFonts w:eastAsiaTheme="minorEastAsia"/>
        </w:rPr>
      </w:pPr>
      <w:r w:rsidRPr="004F61F6">
        <w:rPr>
          <w:rFonts w:eastAsiaTheme="minorEastAsia"/>
        </w:rPr>
        <w:t xml:space="preserve">w.r.t. </w:t>
      </w:r>
      <m:oMath>
        <m:r>
          <w:rPr>
            <w:rFonts w:ascii="Cambria Math" w:eastAsiaTheme="minorEastAsia" w:hAnsi="Cambria Math"/>
          </w:rPr>
          <m:t>ψ</m:t>
        </m:r>
      </m:oMath>
    </w:p>
    <w:p w14:paraId="5DCF2646" w14:textId="18FB5326" w:rsidR="00715A95" w:rsidRPr="00715A95" w:rsidRDefault="005A75BA" w:rsidP="00715A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</m:oMath>
      </m:oMathPara>
    </w:p>
    <w:p w14:paraId="55E7BEAC" w14:textId="5E6004E0" w:rsidR="00715A95" w:rsidRPr="00715A95" w:rsidRDefault="00715A95" w:rsidP="00715A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+m</m:t>
              </m:r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</m:oMath>
      </m:oMathPara>
    </w:p>
    <w:p w14:paraId="23569B3D" w14:textId="19E40C61" w:rsidR="00573FB6" w:rsidRDefault="00715A95" w:rsidP="00573F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ψ+θ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ψ+θ</m:t>
                      </m:r>
                    </m:e>
                  </m:d>
                </m:e>
              </m:func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</m:oMath>
      </m:oMathPara>
    </w:p>
    <w:p w14:paraId="6CAF947A" w14:textId="77F4FD81" w:rsidR="005A75BA" w:rsidRDefault="005A75BA" w:rsidP="005A75BA">
      <w:pPr>
        <w:rPr>
          <w:rFonts w:eastAsiaTheme="minorEastAsia"/>
        </w:rPr>
      </w:pPr>
      <w:r>
        <w:rPr>
          <w:rFonts w:eastAsiaTheme="minorEastAsia"/>
        </w:rPr>
        <w:t xml:space="preserve">EOM for </w:t>
      </w:r>
      <m:oMath>
        <m:r>
          <w:rPr>
            <w:rFonts w:ascii="Cambria Math" w:hAnsi="Cambria Math"/>
          </w:rPr>
          <m:t>ψ</m:t>
        </m:r>
      </m:oMath>
    </w:p>
    <w:p w14:paraId="26DFFFA3" w14:textId="51E384E0" w:rsidR="005A75BA" w:rsidRPr="00B14026" w:rsidRDefault="00573FB6" w:rsidP="005A75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0A52E5" w14:textId="77777777" w:rsidR="005A75BA" w:rsidRDefault="005A75BA" w:rsidP="006D56F4">
      <w:pPr>
        <w:rPr>
          <w:rFonts w:eastAsiaTheme="minorEastAsia"/>
        </w:rPr>
      </w:pPr>
    </w:p>
    <w:p w14:paraId="6B6B9CCC" w14:textId="77777777" w:rsidR="005A75BA" w:rsidRDefault="005A75BA" w:rsidP="006D56F4">
      <w:pPr>
        <w:rPr>
          <w:rFonts w:eastAsiaTheme="minorEastAsia"/>
        </w:rPr>
      </w:pPr>
    </w:p>
    <w:p w14:paraId="3DCCA081" w14:textId="0834025E" w:rsidR="00B14026" w:rsidRDefault="00B14026" w:rsidP="006D56F4">
      <w:pPr>
        <w:rPr>
          <w:rFonts w:eastAsiaTheme="minorEastAsia"/>
        </w:rPr>
      </w:pPr>
      <w:r>
        <w:rPr>
          <w:rFonts w:eastAsiaTheme="minorEastAsia"/>
        </w:rPr>
        <w:lastRenderedPageBreak/>
        <w:t>Joint EOM</w:t>
      </w:r>
    </w:p>
    <w:p w14:paraId="080760B2" w14:textId="7DFEF078" w:rsidR="00573FB6" w:rsidRPr="00B14026" w:rsidRDefault="00B14026" w:rsidP="00573FB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+m</m:t>
          </m:r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ψ+θ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594D5D76" w14:textId="77777777" w:rsidR="00573FB6" w:rsidRPr="00B14026" w:rsidRDefault="00573FB6" w:rsidP="006D56F4">
      <w:pPr>
        <w:rPr>
          <w:rFonts w:eastAsiaTheme="minorEastAsia"/>
        </w:rPr>
      </w:pPr>
    </w:p>
    <w:p w14:paraId="5B155F67" w14:textId="09A2B564" w:rsidR="004F4D22" w:rsidRPr="0003686D" w:rsidRDefault="00B14026" w:rsidP="006D56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M+m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M+m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(ψ+θ)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ml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ψ+θ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w:rPr>
                        <w:rFonts w:ascii="Cambria Math" w:eastAsiaTheme="minorEastAsia" w:hAnsi="Cambria Math"/>
                      </w:rPr>
                      <m:t>ml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ψ+θ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AF856D" w14:textId="409C8B92" w:rsidR="0003686D" w:rsidRDefault="0003686D" w:rsidP="006D56F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53FB27B0" w14:textId="49B7C730" w:rsidR="004F4D22" w:rsidRDefault="004F4D22" w:rsidP="006D56F4">
      <w:pPr>
        <w:rPr>
          <w:rFonts w:eastAsiaTheme="minorEastAsia"/>
        </w:rPr>
      </w:pPr>
      <w:r>
        <w:rPr>
          <w:rFonts w:eastAsiaTheme="minorEastAsia"/>
        </w:rPr>
        <w:t xml:space="preserve">Control </w:t>
      </w:r>
      <w:proofErr w:type="spellStart"/>
      <w:r>
        <w:rPr>
          <w:rFonts w:eastAsiaTheme="minorEastAsia"/>
        </w:rPr>
        <w:t>equation</w:t>
      </w:r>
      <w:proofErr w:type="spellEnd"/>
    </w:p>
    <w:p w14:paraId="755CBAC3" w14:textId="421930DA" w:rsidR="004F4D22" w:rsidRPr="00802858" w:rsidRDefault="004F4D22" w:rsidP="006D56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</m:d>
        </m:oMath>
      </m:oMathPara>
    </w:p>
    <w:p w14:paraId="3AAAA544" w14:textId="044786B6" w:rsidR="00802858" w:rsidRPr="00802858" w:rsidRDefault="00802858" w:rsidP="008028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</m:oMath>
      </m:oMathPara>
    </w:p>
    <w:p w14:paraId="5F75C8F4" w14:textId="77777777" w:rsidR="00802858" w:rsidRPr="00635C8A" w:rsidRDefault="00802858" w:rsidP="00802858">
      <w:pPr>
        <w:rPr>
          <w:rFonts w:eastAsiaTheme="minorEastAsia"/>
        </w:rPr>
      </w:pPr>
    </w:p>
    <w:p w14:paraId="1C947CB0" w14:textId="5D10D4D9" w:rsidR="00802858" w:rsidRDefault="00802858" w:rsidP="006D56F4">
      <w:pPr>
        <w:rPr>
          <w:rFonts w:eastAsiaTheme="minorEastAsia"/>
        </w:rPr>
      </w:pPr>
      <w:r>
        <w:rPr>
          <w:rFonts w:eastAsiaTheme="minorEastAsia"/>
        </w:rPr>
        <w:t xml:space="preserve">SS </w:t>
      </w:r>
      <w:proofErr w:type="spellStart"/>
      <w:r>
        <w:rPr>
          <w:rFonts w:eastAsiaTheme="minorEastAsia"/>
        </w:rPr>
        <w:t>representation</w:t>
      </w:r>
      <w:proofErr w:type="spellEnd"/>
    </w:p>
    <w:p w14:paraId="6798D5E8" w14:textId="0CA91A4C" w:rsidR="00802858" w:rsidRPr="005A75BA" w:rsidRDefault="0003686D" w:rsidP="0080285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ψ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0EF563A4" w14:textId="0B99F326" w:rsidR="005A75BA" w:rsidRPr="00802858" w:rsidRDefault="005A75BA" w:rsidP="0080285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ext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(t)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ref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</m:oMath>
      </m:oMathPara>
    </w:p>
    <w:p w14:paraId="619DCEAA" w14:textId="6D531466" w:rsidR="00802858" w:rsidRDefault="00802858" w:rsidP="006D56F4">
      <w:pPr>
        <w:rPr>
          <w:rFonts w:eastAsiaTheme="minorEastAsia"/>
        </w:rPr>
      </w:pPr>
    </w:p>
    <w:p w14:paraId="5D2CBDE4" w14:textId="77777777" w:rsidR="009F33AE" w:rsidRDefault="009F33AE" w:rsidP="006D56F4">
      <w:pPr>
        <w:rPr>
          <w:rFonts w:eastAsiaTheme="minorEastAsia"/>
        </w:rPr>
      </w:pPr>
    </w:p>
    <w:p w14:paraId="6555B19C" w14:textId="3BC633A8" w:rsidR="000E033C" w:rsidRDefault="009F33AE" w:rsidP="000E033C">
      <w:pPr>
        <w:rPr>
          <w:rFonts w:eastAsiaTheme="minorEastAsia"/>
        </w:rPr>
      </w:pPr>
      <w:r>
        <w:rPr>
          <w:rFonts w:eastAsiaTheme="minorEastAsia"/>
        </w:rPr>
        <w:t>3 blades</w:t>
      </w:r>
    </w:p>
    <w:p w14:paraId="0ED1C257" w14:textId="3009FDF5" w:rsidR="00812C1C" w:rsidRDefault="00812C1C" w:rsidP="000E033C">
      <w:pPr>
        <w:rPr>
          <w:rFonts w:eastAsiaTheme="minorEastAsia"/>
        </w:rPr>
      </w:pPr>
      <w:r>
        <w:rPr>
          <w:rFonts w:eastAsiaTheme="minorEastAsia"/>
        </w:rPr>
        <w:t>Full non-linear</w:t>
      </w:r>
    </w:p>
    <w:p w14:paraId="238B8DA8" w14:textId="7E971441" w:rsidR="000E033C" w:rsidRPr="000E033C" w:rsidRDefault="000E033C" w:rsidP="000E033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397497BF" w14:textId="44DD33CF" w:rsidR="000E033C" w:rsidRPr="00812C1C" w:rsidRDefault="00812C1C" w:rsidP="006D56F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Small deflection approximation</w:t>
      </w:r>
      <w:r w:rsidRPr="00812C1C">
        <w:rPr>
          <w:rFonts w:eastAsiaTheme="minorEastAsia"/>
          <w:lang w:val="en-GB"/>
        </w:rPr>
        <w:t xml:space="preserve">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GB"/>
          </w:rPr>
          <m:t>≈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func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func>
      </m:oMath>
      <w:r>
        <w:rPr>
          <w:rFonts w:eastAsiaTheme="minorEastAsia"/>
          <w:lang w:val="en-GB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GB"/>
          </w:rPr>
          <m:t>≈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func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func>
      </m:oMath>
      <w:r w:rsidRPr="00812C1C">
        <w:rPr>
          <w:rFonts w:eastAsiaTheme="minorEastAsia"/>
          <w:lang w:val="en-GB"/>
        </w:rPr>
        <w:t>)</w:t>
      </w:r>
    </w:p>
    <w:p w14:paraId="7DCC4507" w14:textId="0DC45450" w:rsidR="00812C1C" w:rsidRPr="000E033C" w:rsidRDefault="00812C1C" w:rsidP="00812C1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6092E0F0" w14:textId="77777777" w:rsidR="00812C1C" w:rsidRDefault="00812C1C" w:rsidP="006D56F4">
      <w:pPr>
        <w:rPr>
          <w:rFonts w:eastAsiaTheme="minorEastAsia"/>
        </w:rPr>
      </w:pPr>
    </w:p>
    <w:p w14:paraId="6B94A9D9" w14:textId="77777777" w:rsidR="00812C1C" w:rsidRDefault="00812C1C" w:rsidP="006D56F4">
      <w:pPr>
        <w:rPr>
          <w:rFonts w:eastAsiaTheme="minorEastAsia"/>
        </w:rPr>
      </w:pPr>
    </w:p>
    <w:p w14:paraId="09F3228B" w14:textId="66E69175" w:rsidR="00812C1C" w:rsidRPr="00E549AC" w:rsidRDefault="00E549AC" w:rsidP="006D56F4">
      <w:pPr>
        <w:rPr>
          <w:rFonts w:eastAsiaTheme="minorEastAsia"/>
          <w:lang w:val="en-GB"/>
        </w:rPr>
      </w:pPr>
      <w:r w:rsidRPr="00E549AC">
        <w:rPr>
          <w:rFonts w:eastAsiaTheme="minorEastAsia"/>
          <w:lang w:val="en-GB"/>
        </w:rPr>
        <w:lastRenderedPageBreak/>
        <w:t xml:space="preserve">Linearize around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E549AC">
        <w:rPr>
          <w:rFonts w:eastAsiaTheme="minorEastAsia"/>
          <w:lang w:val="en-GB"/>
        </w:rPr>
        <w:t xml:space="preserve">, so that </w:t>
      </w:r>
      <m:oMath>
        <m: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n-GB"/>
          </w:rPr>
          <m:t>t</m:t>
        </m:r>
      </m:oMath>
      <w:r>
        <w:rPr>
          <w:rFonts w:eastAsiaTheme="minorEastAsia"/>
          <w:iCs/>
          <w:lang w:val="en-GB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</w:p>
    <w:p w14:paraId="053D88A0" w14:textId="40D2E722" w:rsidR="00812C1C" w:rsidRPr="000E033C" w:rsidRDefault="00812C1C" w:rsidP="00812C1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33E97128" w14:textId="77777777" w:rsidR="00812C1C" w:rsidRDefault="00812C1C" w:rsidP="006D56F4">
      <w:pPr>
        <w:rPr>
          <w:rFonts w:eastAsiaTheme="minorEastAsia"/>
        </w:rPr>
      </w:pPr>
    </w:p>
    <w:p w14:paraId="6E6A709F" w14:textId="58C60935" w:rsidR="00E549AC" w:rsidRPr="000E033C" w:rsidRDefault="00E549AC" w:rsidP="00E549A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func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390420C8" w14:textId="77777777" w:rsidR="00E549AC" w:rsidRDefault="00E549AC" w:rsidP="006D56F4">
      <w:pPr>
        <w:rPr>
          <w:rFonts w:eastAsiaTheme="minorEastAsia"/>
        </w:rPr>
      </w:pPr>
    </w:p>
    <w:p w14:paraId="4F5D5405" w14:textId="32989F97" w:rsidR="00C56EE0" w:rsidRPr="000E033C" w:rsidRDefault="00C56EE0" w:rsidP="00C56EE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y+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6EE12BE1" w14:textId="77777777" w:rsidR="00C56EE0" w:rsidRDefault="00C56EE0" w:rsidP="006D56F4">
      <w:pPr>
        <w:rPr>
          <w:rFonts w:eastAsiaTheme="minorEastAsia"/>
        </w:rPr>
      </w:pPr>
    </w:p>
    <w:p w14:paraId="2704FBD3" w14:textId="53B91543" w:rsidR="00812C1C" w:rsidRPr="00E034F6" w:rsidRDefault="00E034F6" w:rsidP="006D56F4">
      <w:pPr>
        <w:rPr>
          <w:rFonts w:eastAsiaTheme="minorEastAsia"/>
          <w:lang w:val="en-GB"/>
        </w:rPr>
      </w:pPr>
      <w:r w:rsidRPr="00E034F6">
        <w:rPr>
          <w:rFonts w:eastAsiaTheme="minorEastAsia"/>
          <w:lang w:val="en-GB"/>
        </w:rPr>
        <w:lastRenderedPageBreak/>
        <w:t>Non-linear state space eqn.</w:t>
      </w:r>
    </w:p>
    <w:p w14:paraId="0ED19F5E" w14:textId="035EFFF1" w:rsidR="009F33AE" w:rsidRPr="00242E5C" w:rsidRDefault="009F33AE" w:rsidP="006D56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ψ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ψ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C6652EC" w14:textId="000CB4A3" w:rsidR="00E034F6" w:rsidRDefault="00E034F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36C30A" w14:textId="617641FB" w:rsidR="00E034F6" w:rsidRDefault="00E034F6" w:rsidP="006D56F4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Linearized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space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>.</w:t>
      </w:r>
    </w:p>
    <w:p w14:paraId="69DFC006" w14:textId="125B8F8D" w:rsidR="00E034F6" w:rsidRDefault="00E034F6" w:rsidP="00E034F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CC52E56" w14:textId="47D694C6" w:rsidR="00E034F6" w:rsidRDefault="00E034F6" w:rsidP="00E034F6">
      <w:pPr>
        <w:rPr>
          <w:rFonts w:eastAsiaTheme="minorEastAsia"/>
        </w:rPr>
      </w:pPr>
    </w:p>
    <w:p w14:paraId="2E57CCA7" w14:textId="437F952A" w:rsidR="00E034F6" w:rsidRPr="00C425B7" w:rsidRDefault="00C425B7" w:rsidP="006D56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q=f</m:t>
          </m:r>
        </m:oMath>
      </m:oMathPara>
    </w:p>
    <w:p w14:paraId="43D11F33" w14:textId="6B6A0A95" w:rsidR="00C425B7" w:rsidRPr="00802858" w:rsidRDefault="00C425B7" w:rsidP="00C425B7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f-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</m:oMath>
      </m:oMathPara>
    </w:p>
    <w:p w14:paraId="2BF53EF0" w14:textId="77777777" w:rsidR="00C425B7" w:rsidRPr="00C425B7" w:rsidRDefault="00C425B7" w:rsidP="006D56F4">
      <w:pPr>
        <w:rPr>
          <w:rFonts w:eastAsiaTheme="minorEastAsia"/>
        </w:rPr>
      </w:pPr>
    </w:p>
    <w:sectPr w:rsidR="00C425B7" w:rsidRPr="00C425B7" w:rsidSect="009F33A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16D4B" w14:textId="77777777" w:rsidR="00991C82" w:rsidRDefault="00991C82" w:rsidP="00115E35">
      <w:pPr>
        <w:spacing w:after="0" w:line="240" w:lineRule="auto"/>
      </w:pPr>
      <w:r>
        <w:separator/>
      </w:r>
    </w:p>
  </w:endnote>
  <w:endnote w:type="continuationSeparator" w:id="0">
    <w:p w14:paraId="1613E43A" w14:textId="77777777" w:rsidR="00991C82" w:rsidRDefault="00991C82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9F0A9" w14:textId="77777777" w:rsidR="00991C82" w:rsidRDefault="00991C82" w:rsidP="00115E35">
      <w:pPr>
        <w:spacing w:after="0" w:line="240" w:lineRule="auto"/>
      </w:pPr>
      <w:r>
        <w:separator/>
      </w:r>
    </w:p>
  </w:footnote>
  <w:footnote w:type="continuationSeparator" w:id="0">
    <w:p w14:paraId="7DE6C2F1" w14:textId="77777777" w:rsidR="00991C82" w:rsidRDefault="00991C82" w:rsidP="0011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BA"/>
    <w:rsid w:val="00033327"/>
    <w:rsid w:val="0003435D"/>
    <w:rsid w:val="0003486B"/>
    <w:rsid w:val="0003686D"/>
    <w:rsid w:val="000B179E"/>
    <w:rsid w:val="000E033C"/>
    <w:rsid w:val="00115E35"/>
    <w:rsid w:val="001502F1"/>
    <w:rsid w:val="00174AE2"/>
    <w:rsid w:val="00242E5C"/>
    <w:rsid w:val="002A1263"/>
    <w:rsid w:val="003C3083"/>
    <w:rsid w:val="00423A7B"/>
    <w:rsid w:val="004F4D22"/>
    <w:rsid w:val="004F61F6"/>
    <w:rsid w:val="00573FB6"/>
    <w:rsid w:val="005A75BA"/>
    <w:rsid w:val="005B3BDE"/>
    <w:rsid w:val="00624B27"/>
    <w:rsid w:val="00635C8A"/>
    <w:rsid w:val="00643E10"/>
    <w:rsid w:val="00691EDE"/>
    <w:rsid w:val="006B265D"/>
    <w:rsid w:val="006D56F4"/>
    <w:rsid w:val="00715A95"/>
    <w:rsid w:val="00802858"/>
    <w:rsid w:val="00807DED"/>
    <w:rsid w:val="00812C1C"/>
    <w:rsid w:val="00931E05"/>
    <w:rsid w:val="00991C82"/>
    <w:rsid w:val="009F33AE"/>
    <w:rsid w:val="00A72CF2"/>
    <w:rsid w:val="00B14026"/>
    <w:rsid w:val="00BA13C9"/>
    <w:rsid w:val="00BE32A1"/>
    <w:rsid w:val="00C027E8"/>
    <w:rsid w:val="00C425B7"/>
    <w:rsid w:val="00C56EE0"/>
    <w:rsid w:val="00CC3887"/>
    <w:rsid w:val="00E034F6"/>
    <w:rsid w:val="00E47A37"/>
    <w:rsid w:val="00E549AC"/>
    <w:rsid w:val="00E87314"/>
    <w:rsid w:val="00EE1CD7"/>
    <w:rsid w:val="00EE6DBA"/>
    <w:rsid w:val="00F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FEB47"/>
  <w15:chartTrackingRefBased/>
  <w15:docId w15:val="{A78D2CE0-724B-4E62-BFDE-C52E3841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DBA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75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75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75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av\AppData\Local\Temp\1\Templafy\WordVsto\i5goxzhu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i5goxzhu</Template>
  <TotalTime>2274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Avendaño-Valencia</dc:creator>
  <cp:keywords/>
  <dc:description/>
  <cp:lastModifiedBy>Luis David Avendaño-Valencia</cp:lastModifiedBy>
  <cp:revision>1</cp:revision>
  <dcterms:created xsi:type="dcterms:W3CDTF">2024-10-15T11:09:00Z</dcterms:created>
  <dcterms:modified xsi:type="dcterms:W3CDTF">2024-10-17T09:00:00Z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637830425036139660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